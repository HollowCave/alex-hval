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B0A1B0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5D4CDC0" w14:textId="77777777" w:rsidR="00692703" w:rsidRPr="00CF1A49" w:rsidRDefault="00AF7DFF" w:rsidP="00913946">
            <w:pPr>
              <w:pStyle w:val="Title"/>
            </w:pPr>
            <w:r>
              <w:t>Alex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Hval</w:t>
            </w:r>
          </w:p>
          <w:p w14:paraId="0FE62482" w14:textId="77777777" w:rsidR="00692703" w:rsidRPr="00CF1A49" w:rsidRDefault="00AF7DFF" w:rsidP="00913946">
            <w:pPr>
              <w:pStyle w:val="ContactInfo"/>
              <w:contextualSpacing w:val="0"/>
            </w:pPr>
            <w:r>
              <w:t>2989 Ashton Row W 43123 Grove City, OH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F4F293DCA404E088AA16CB1D48AF0C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(614) 464-7620</w:t>
            </w:r>
          </w:p>
          <w:p w14:paraId="0B1335F8" w14:textId="0E404191" w:rsidR="00692703" w:rsidRPr="00CF1A49" w:rsidRDefault="00AF7DFF" w:rsidP="00913946">
            <w:pPr>
              <w:pStyle w:val="ContactInfoEmphasis"/>
              <w:contextualSpacing w:val="0"/>
            </w:pPr>
            <w:r>
              <w:t>alexhval@juno.com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5CC9959F13949D7A937FAB44D72B6D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AF7DFF">
              <w:t>https://www.linkedin.com/in/alexhval/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C3E70772AFC84C86BACB89ACD2637BA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AF7DFF">
              <w:t>https://hollowcave.github.io/</w:t>
            </w:r>
            <w:r w:rsidR="001853FD">
              <w:t>a</w:t>
            </w:r>
            <w:r w:rsidRPr="00AF7DFF">
              <w:t>lex-</w:t>
            </w:r>
            <w:r w:rsidR="001853FD">
              <w:t>h</w:t>
            </w:r>
            <w:r w:rsidRPr="00AF7DFF">
              <w:t>val/</w:t>
            </w:r>
            <w:r w:rsidR="00782039" w:rsidRPr="00CF1A49">
              <w:t xml:space="preserve"> </w:t>
            </w:r>
          </w:p>
        </w:tc>
      </w:tr>
      <w:tr w:rsidR="009571D8" w:rsidRPr="00CF1A49" w14:paraId="5358E6B8" w14:textId="77777777" w:rsidTr="00692703">
        <w:tc>
          <w:tcPr>
            <w:tcW w:w="9360" w:type="dxa"/>
            <w:tcMar>
              <w:top w:w="432" w:type="dxa"/>
            </w:tcMar>
          </w:tcPr>
          <w:p w14:paraId="4DBC7ECA" w14:textId="357A852E" w:rsidR="001755A8" w:rsidRPr="00CF1A49" w:rsidRDefault="00A86392" w:rsidP="00913946">
            <w:pPr>
              <w:contextualSpacing w:val="0"/>
            </w:pPr>
            <w:r>
              <w:rPr>
                <w:rFonts w:ascii="Segoe UI" w:hAnsi="Segoe UI" w:cs="Segoe UI"/>
                <w:color w:val="212529"/>
                <w:shd w:val="clear" w:color="auto" w:fill="F2F2F2"/>
              </w:rPr>
              <w:t xml:space="preserve">  </w:t>
            </w:r>
            <w:r w:rsidR="00AF7DFF">
              <w:rPr>
                <w:rFonts w:ascii="Segoe UI" w:hAnsi="Segoe UI" w:cs="Segoe UI"/>
                <w:color w:val="212529"/>
                <w:shd w:val="clear" w:color="auto" w:fill="F2F2F2"/>
              </w:rPr>
              <w:t>A true passion by chance. I began my journey purely from curiosity, ever since my first "Hello World" was produced in the console I've been hooked. This has never been just a job to me. It has now become a way of life. I'm constantly thinking about apps I'm working on from the time I wake up until the time I fall asleep. I love engaging in challenging tasks that help me learn and grow (level Up) as a Front-End Developer. What started as a simple "Hello World" has now become a full-fledged passion that only continues to get more exciting every day.</w:t>
            </w:r>
          </w:p>
        </w:tc>
      </w:tr>
    </w:tbl>
    <w:p w14:paraId="14980ACC" w14:textId="77777777" w:rsidR="004E01EB" w:rsidRPr="00CF1A49" w:rsidRDefault="00EF4C2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3C21479E2474C91B8435F0365BB2F6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CB940E7" w14:textId="77777777" w:rsidTr="00D66A52">
        <w:tc>
          <w:tcPr>
            <w:tcW w:w="9355" w:type="dxa"/>
          </w:tcPr>
          <w:p w14:paraId="45EF81C5" w14:textId="062F0345" w:rsidR="001D0BF1" w:rsidRPr="00CF1A49" w:rsidRDefault="001C5C32" w:rsidP="001D0BF1">
            <w:pPr>
              <w:pStyle w:val="Heading2"/>
              <w:contextualSpacing w:val="0"/>
              <w:outlineLvl w:val="1"/>
            </w:pPr>
            <w:r>
              <w:t>alex</w:t>
            </w:r>
            <w:r w:rsidR="00D16817">
              <w:t>-hval-portfolio</w:t>
            </w:r>
          </w:p>
          <w:p w14:paraId="0F685B5E" w14:textId="35E5143A" w:rsidR="001E3120" w:rsidRDefault="001C5C32" w:rsidP="001D0BF1">
            <w:pPr>
              <w:contextualSpacing w:val="0"/>
            </w:pPr>
            <w:r>
              <w:t>My own personal website which I thoroughly enjoyed</w:t>
            </w:r>
            <w:r w:rsidR="00782039">
              <w:t xml:space="preserve"> creating</w:t>
            </w:r>
            <w:r>
              <w:t xml:space="preserve"> with HTML, CSS</w:t>
            </w:r>
            <w:r w:rsidR="00782039">
              <w:t>,</w:t>
            </w:r>
            <w:r>
              <w:t xml:space="preserve"> Sass,</w:t>
            </w:r>
            <w:r w:rsidR="00782039">
              <w:t xml:space="preserve"> and Vanilla</w:t>
            </w:r>
            <w:r>
              <w:t xml:space="preserve"> JavaScript</w:t>
            </w:r>
            <w:r w:rsidR="00437499">
              <w:t>.</w:t>
            </w:r>
          </w:p>
          <w:p w14:paraId="1052349E" w14:textId="65C4A149" w:rsidR="00AC3721" w:rsidRPr="00CF1A49" w:rsidRDefault="00AC3721" w:rsidP="001D0BF1">
            <w:pPr>
              <w:contextualSpacing w:val="0"/>
            </w:pPr>
            <w:r w:rsidRPr="00AC3721">
              <w:rPr>
                <w:color w:val="0070C0"/>
              </w:rPr>
              <w:t>https://hollowcave.github.io/</w:t>
            </w:r>
            <w:r w:rsidR="00782039">
              <w:rPr>
                <w:color w:val="0070C0"/>
              </w:rPr>
              <w:t>alex-hval</w:t>
            </w:r>
            <w:r w:rsidRPr="00AC3721">
              <w:rPr>
                <w:color w:val="0070C0"/>
              </w:rPr>
              <w:t>/</w:t>
            </w:r>
          </w:p>
        </w:tc>
      </w:tr>
      <w:tr w:rsidR="00F61DF9" w:rsidRPr="00CF1A49" w14:paraId="6AFF1304" w14:textId="77777777" w:rsidTr="00F61DF9">
        <w:tc>
          <w:tcPr>
            <w:tcW w:w="9355" w:type="dxa"/>
            <w:tcMar>
              <w:top w:w="216" w:type="dxa"/>
            </w:tcMar>
          </w:tcPr>
          <w:p w14:paraId="0A7516F8" w14:textId="303439D2" w:rsidR="00D96D7E" w:rsidRPr="00CF1A49" w:rsidRDefault="00D96D7E" w:rsidP="00D96D7E">
            <w:pPr>
              <w:pStyle w:val="Heading2"/>
              <w:contextualSpacing w:val="0"/>
              <w:outlineLvl w:val="1"/>
            </w:pPr>
            <w:r>
              <w:t>Magnanni inc.</w:t>
            </w:r>
          </w:p>
          <w:p w14:paraId="48FECC5C" w14:textId="3D46D89D" w:rsidR="00D96D7E" w:rsidRDefault="00D96D7E" w:rsidP="00D96D7E">
            <w:pPr>
              <w:contextualSpacing w:val="0"/>
            </w:pPr>
            <w:r>
              <w:t>I do all things Front End at Magnanni Inc. I</w:t>
            </w:r>
            <w:r w:rsidR="00742A9F">
              <w:t xml:space="preserve"> create CMS pages using HTML, CSS, and Java</w:t>
            </w:r>
            <w:r w:rsidR="00DD6683">
              <w:t>S</w:t>
            </w:r>
            <w:r w:rsidR="00742A9F">
              <w:t>cript</w:t>
            </w:r>
            <w:r>
              <w:t xml:space="preserve"> to bring </w:t>
            </w:r>
            <w:r w:rsidR="00DD6683">
              <w:t>life to the website</w:t>
            </w:r>
            <w:r>
              <w:t xml:space="preserve">. </w:t>
            </w:r>
            <w:r w:rsidR="00DD6683">
              <w:t>I also add or remove products, create coupon codes, and update sequencing</w:t>
            </w:r>
            <w:r>
              <w:t xml:space="preserve"> on the Magento 2 eCommerce platform.</w:t>
            </w:r>
          </w:p>
          <w:p w14:paraId="596DF93A" w14:textId="49C56688" w:rsidR="001C5C32" w:rsidRPr="00AF419E" w:rsidRDefault="00D96D7E" w:rsidP="00D96D7E">
            <w:pPr>
              <w:rPr>
                <w:color w:val="0070C0"/>
              </w:rPr>
            </w:pPr>
            <w:r w:rsidRPr="00AC3721">
              <w:rPr>
                <w:color w:val="0070C0"/>
              </w:rPr>
              <w:t>https://</w:t>
            </w:r>
            <w:r>
              <w:rPr>
                <w:color w:val="0070C0"/>
              </w:rPr>
              <w:t>magnanni.com</w:t>
            </w:r>
          </w:p>
        </w:tc>
      </w:tr>
    </w:tbl>
    <w:sdt>
      <w:sdtPr>
        <w:alias w:val="Education:"/>
        <w:tag w:val="Education:"/>
        <w:id w:val="-1908763273"/>
        <w:placeholder>
          <w:docPart w:val="951C92B698784D86AA3744A993A20723"/>
        </w:placeholder>
        <w:temporary/>
        <w:showingPlcHdr/>
        <w15:appearance w15:val="hidden"/>
      </w:sdtPr>
      <w:sdtEndPr/>
      <w:sdtContent>
        <w:p w14:paraId="56895E56" w14:textId="32B5DA15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F0094C2" w14:textId="77777777" w:rsidTr="00AF7DFF">
        <w:tc>
          <w:tcPr>
            <w:tcW w:w="9290" w:type="dxa"/>
          </w:tcPr>
          <w:p w14:paraId="6EF4FA02" w14:textId="77777777" w:rsidR="001D0BF1" w:rsidRPr="00CF1A49" w:rsidRDefault="00AF7DFF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2018</w:t>
            </w:r>
          </w:p>
          <w:p w14:paraId="472806BA" w14:textId="77777777" w:rsidR="001D0BF1" w:rsidRPr="00CF1A49" w:rsidRDefault="00AF7DFF" w:rsidP="001D0BF1">
            <w:pPr>
              <w:pStyle w:val="Heading2"/>
              <w:contextualSpacing w:val="0"/>
              <w:outlineLvl w:val="1"/>
            </w:pPr>
            <w:r>
              <w:t>Responsive Web design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Free code camp</w:t>
            </w:r>
          </w:p>
          <w:p w14:paraId="6596EBE7" w14:textId="77777777" w:rsidR="007538DC" w:rsidRDefault="00AF7DFF" w:rsidP="007538DC">
            <w:pPr>
              <w:contextualSpacing w:val="0"/>
            </w:pPr>
            <w:r>
              <w:t>300-hour course going over the latest technologies used in Front-End Web Development.</w:t>
            </w:r>
          </w:p>
          <w:p w14:paraId="69E4F10E" w14:textId="77777777" w:rsidR="00AF7DFF" w:rsidRPr="00CF1A49" w:rsidRDefault="00AF7DFF" w:rsidP="007538DC">
            <w:pPr>
              <w:contextualSpacing w:val="0"/>
            </w:pPr>
            <w:r>
              <w:t>Awarded on completing and passing 5 final projects.</w:t>
            </w:r>
          </w:p>
        </w:tc>
      </w:tr>
    </w:tbl>
    <w:sdt>
      <w:sdtPr>
        <w:alias w:val="Skills:"/>
        <w:tag w:val="Skills:"/>
        <w:id w:val="-1392877668"/>
        <w:placeholder>
          <w:docPart w:val="D1332FC3607F4471915E6E94E6E23C0A"/>
        </w:placeholder>
        <w:temporary/>
        <w:showingPlcHdr/>
        <w15:appearance w15:val="hidden"/>
      </w:sdtPr>
      <w:sdtEndPr/>
      <w:sdtContent>
        <w:p w14:paraId="245794D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BA664BF" w14:textId="77777777" w:rsidTr="00CF1A49">
        <w:tc>
          <w:tcPr>
            <w:tcW w:w="4675" w:type="dxa"/>
          </w:tcPr>
          <w:p w14:paraId="4EF4F48F" w14:textId="77777777" w:rsidR="001E3120" w:rsidRPr="006E1507" w:rsidRDefault="00AF7DFF" w:rsidP="006E1507">
            <w:pPr>
              <w:pStyle w:val="ListBullet"/>
              <w:contextualSpacing w:val="0"/>
            </w:pPr>
            <w:r>
              <w:t>HTML5</w:t>
            </w:r>
          </w:p>
          <w:p w14:paraId="2656FB9A" w14:textId="48A30DED" w:rsidR="001F4E6D" w:rsidRDefault="00AF7DFF" w:rsidP="006E1507">
            <w:pPr>
              <w:pStyle w:val="ListBullet"/>
              <w:contextualSpacing w:val="0"/>
            </w:pPr>
            <w:r>
              <w:t>CSS3</w:t>
            </w:r>
            <w:r w:rsidR="00730FB4">
              <w:t xml:space="preserve"> Grid/Flexbox</w:t>
            </w:r>
          </w:p>
          <w:p w14:paraId="71FEFAC4" w14:textId="77777777" w:rsidR="00AF7DFF" w:rsidRDefault="00AF7DFF" w:rsidP="006E1507">
            <w:pPr>
              <w:pStyle w:val="ListBullet"/>
              <w:contextualSpacing w:val="0"/>
            </w:pPr>
            <w:r>
              <w:t>Sass</w:t>
            </w:r>
          </w:p>
          <w:p w14:paraId="5DE71767" w14:textId="77777777" w:rsidR="00AF7DFF" w:rsidRDefault="00AF7DFF" w:rsidP="006E1507">
            <w:pPr>
              <w:pStyle w:val="ListBullet"/>
              <w:contextualSpacing w:val="0"/>
            </w:pPr>
            <w:r>
              <w:t>Bootstrap</w:t>
            </w:r>
          </w:p>
          <w:p w14:paraId="2AFA9779" w14:textId="4DC47D69" w:rsidR="00A02A81" w:rsidRPr="006E1507" w:rsidRDefault="009253F7" w:rsidP="00AC3721">
            <w:pPr>
              <w:pStyle w:val="ListBullet"/>
              <w:contextualSpacing w:val="0"/>
            </w:pPr>
            <w:r>
              <w:t>npm</w:t>
            </w:r>
            <w:bookmarkStart w:id="0" w:name="_GoBack"/>
            <w:bookmarkEnd w:id="0"/>
          </w:p>
        </w:tc>
        <w:tc>
          <w:tcPr>
            <w:tcW w:w="4675" w:type="dxa"/>
            <w:tcMar>
              <w:left w:w="360" w:type="dxa"/>
            </w:tcMar>
          </w:tcPr>
          <w:p w14:paraId="6A91BC45" w14:textId="77777777" w:rsidR="003A0632" w:rsidRPr="006E1507" w:rsidRDefault="00AF7DFF" w:rsidP="006E1507">
            <w:pPr>
              <w:pStyle w:val="ListBullet"/>
              <w:contextualSpacing w:val="0"/>
            </w:pPr>
            <w:r>
              <w:t>JavaScript</w:t>
            </w:r>
          </w:p>
          <w:p w14:paraId="73F08F8F" w14:textId="77777777" w:rsidR="001E3120" w:rsidRDefault="00AF7DFF" w:rsidP="006E1507">
            <w:pPr>
              <w:pStyle w:val="ListBullet"/>
              <w:contextualSpacing w:val="0"/>
            </w:pPr>
            <w:r>
              <w:t>jQuery</w:t>
            </w:r>
          </w:p>
          <w:p w14:paraId="6EC061C0" w14:textId="77777777" w:rsidR="00A02A81" w:rsidRPr="006E1507" w:rsidRDefault="00A02A81" w:rsidP="006E1507">
            <w:pPr>
              <w:pStyle w:val="ListBullet"/>
              <w:contextualSpacing w:val="0"/>
            </w:pPr>
            <w:r>
              <w:t>Ajax</w:t>
            </w:r>
          </w:p>
          <w:p w14:paraId="6572E5E1" w14:textId="77777777" w:rsidR="001E3120" w:rsidRDefault="00AF7DFF" w:rsidP="006E1507">
            <w:pPr>
              <w:pStyle w:val="ListBullet"/>
              <w:contextualSpacing w:val="0"/>
            </w:pPr>
            <w:r>
              <w:t>Git</w:t>
            </w:r>
          </w:p>
          <w:p w14:paraId="03E9CE92" w14:textId="74E3BBBB" w:rsidR="00AF7DFF" w:rsidRPr="006E1507" w:rsidRDefault="00730FB4" w:rsidP="006E1507">
            <w:pPr>
              <w:pStyle w:val="ListBullet"/>
              <w:contextualSpacing w:val="0"/>
            </w:pPr>
            <w:r>
              <w:t>Webpack</w:t>
            </w:r>
          </w:p>
        </w:tc>
      </w:tr>
    </w:tbl>
    <w:p w14:paraId="7973C594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35D67" w14:textId="77777777" w:rsidR="00EF4C29" w:rsidRDefault="00EF4C29" w:rsidP="0068194B">
      <w:r>
        <w:separator/>
      </w:r>
    </w:p>
    <w:p w14:paraId="43132690" w14:textId="77777777" w:rsidR="00EF4C29" w:rsidRDefault="00EF4C29"/>
    <w:p w14:paraId="50BB3CC0" w14:textId="77777777" w:rsidR="00EF4C29" w:rsidRDefault="00EF4C29"/>
  </w:endnote>
  <w:endnote w:type="continuationSeparator" w:id="0">
    <w:p w14:paraId="0A8BE1A0" w14:textId="77777777" w:rsidR="00EF4C29" w:rsidRDefault="00EF4C29" w:rsidP="0068194B">
      <w:r>
        <w:continuationSeparator/>
      </w:r>
    </w:p>
    <w:p w14:paraId="335B61FC" w14:textId="77777777" w:rsidR="00EF4C29" w:rsidRDefault="00EF4C29"/>
    <w:p w14:paraId="53CAD67D" w14:textId="77777777" w:rsidR="00EF4C29" w:rsidRDefault="00EF4C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CFB1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AB95B" w14:textId="77777777" w:rsidR="00EF4C29" w:rsidRDefault="00EF4C29" w:rsidP="0068194B">
      <w:r>
        <w:separator/>
      </w:r>
    </w:p>
    <w:p w14:paraId="56C5CAD9" w14:textId="77777777" w:rsidR="00EF4C29" w:rsidRDefault="00EF4C29"/>
    <w:p w14:paraId="7D03CB28" w14:textId="77777777" w:rsidR="00EF4C29" w:rsidRDefault="00EF4C29"/>
  </w:footnote>
  <w:footnote w:type="continuationSeparator" w:id="0">
    <w:p w14:paraId="2DDBB8C4" w14:textId="77777777" w:rsidR="00EF4C29" w:rsidRDefault="00EF4C29" w:rsidP="0068194B">
      <w:r>
        <w:continuationSeparator/>
      </w:r>
    </w:p>
    <w:p w14:paraId="614BFB16" w14:textId="77777777" w:rsidR="00EF4C29" w:rsidRDefault="00EF4C29"/>
    <w:p w14:paraId="3AEC6A90" w14:textId="77777777" w:rsidR="00EF4C29" w:rsidRDefault="00EF4C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9AF0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C6CB1" wp14:editId="3852B89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C9D1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F"/>
    <w:rsid w:val="000001EF"/>
    <w:rsid w:val="00007322"/>
    <w:rsid w:val="00007728"/>
    <w:rsid w:val="0001221F"/>
    <w:rsid w:val="00024584"/>
    <w:rsid w:val="00024730"/>
    <w:rsid w:val="00055E95"/>
    <w:rsid w:val="0007021F"/>
    <w:rsid w:val="0007367E"/>
    <w:rsid w:val="0008488B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53FD"/>
    <w:rsid w:val="00185689"/>
    <w:rsid w:val="00192008"/>
    <w:rsid w:val="001C0E68"/>
    <w:rsid w:val="001C4B6F"/>
    <w:rsid w:val="001C5C32"/>
    <w:rsid w:val="001D0BF1"/>
    <w:rsid w:val="001D21FC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F59"/>
    <w:rsid w:val="003542EE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499"/>
    <w:rsid w:val="00437E8C"/>
    <w:rsid w:val="00440225"/>
    <w:rsid w:val="004638F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4A8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78C"/>
    <w:rsid w:val="006A1962"/>
    <w:rsid w:val="006B5D48"/>
    <w:rsid w:val="006B7D7B"/>
    <w:rsid w:val="006C1A5E"/>
    <w:rsid w:val="006C7CA4"/>
    <w:rsid w:val="006E1507"/>
    <w:rsid w:val="00712D8B"/>
    <w:rsid w:val="007273B7"/>
    <w:rsid w:val="00730FB4"/>
    <w:rsid w:val="00733E0A"/>
    <w:rsid w:val="007422A0"/>
    <w:rsid w:val="00742A9F"/>
    <w:rsid w:val="0074403D"/>
    <w:rsid w:val="00746D44"/>
    <w:rsid w:val="007538DC"/>
    <w:rsid w:val="00757803"/>
    <w:rsid w:val="00782039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53F7"/>
    <w:rsid w:val="0092726B"/>
    <w:rsid w:val="009361BA"/>
    <w:rsid w:val="00944F78"/>
    <w:rsid w:val="00950714"/>
    <w:rsid w:val="009510E7"/>
    <w:rsid w:val="00952C89"/>
    <w:rsid w:val="009571D8"/>
    <w:rsid w:val="009650EA"/>
    <w:rsid w:val="0097790C"/>
    <w:rsid w:val="0098506E"/>
    <w:rsid w:val="00996CB8"/>
    <w:rsid w:val="009A44CE"/>
    <w:rsid w:val="009C4DFC"/>
    <w:rsid w:val="009D44F8"/>
    <w:rsid w:val="009E3160"/>
    <w:rsid w:val="009F220C"/>
    <w:rsid w:val="009F3B05"/>
    <w:rsid w:val="009F4931"/>
    <w:rsid w:val="00A02A81"/>
    <w:rsid w:val="00A14534"/>
    <w:rsid w:val="00A16DAA"/>
    <w:rsid w:val="00A20038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392"/>
    <w:rsid w:val="00A93A5D"/>
    <w:rsid w:val="00AB32F8"/>
    <w:rsid w:val="00AB610B"/>
    <w:rsid w:val="00AC3721"/>
    <w:rsid w:val="00AC7E62"/>
    <w:rsid w:val="00AD360E"/>
    <w:rsid w:val="00AD40FB"/>
    <w:rsid w:val="00AD782D"/>
    <w:rsid w:val="00AE7650"/>
    <w:rsid w:val="00AF419E"/>
    <w:rsid w:val="00AF7DF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558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817"/>
    <w:rsid w:val="00D243A9"/>
    <w:rsid w:val="00D305E5"/>
    <w:rsid w:val="00D37CD3"/>
    <w:rsid w:val="00D6630D"/>
    <w:rsid w:val="00D66A52"/>
    <w:rsid w:val="00D66EFA"/>
    <w:rsid w:val="00D72A2D"/>
    <w:rsid w:val="00D9521A"/>
    <w:rsid w:val="00D96D7E"/>
    <w:rsid w:val="00DA3914"/>
    <w:rsid w:val="00DA59AA"/>
    <w:rsid w:val="00DB6915"/>
    <w:rsid w:val="00DB7E1E"/>
    <w:rsid w:val="00DC1B78"/>
    <w:rsid w:val="00DC2A2F"/>
    <w:rsid w:val="00DC600B"/>
    <w:rsid w:val="00DD668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26B4"/>
    <w:rsid w:val="00E5632B"/>
    <w:rsid w:val="00E70240"/>
    <w:rsid w:val="00E71E6B"/>
    <w:rsid w:val="00E81CC5"/>
    <w:rsid w:val="00E85A87"/>
    <w:rsid w:val="00E85B4A"/>
    <w:rsid w:val="00E865E9"/>
    <w:rsid w:val="00E9528E"/>
    <w:rsid w:val="00EA5099"/>
    <w:rsid w:val="00EC1351"/>
    <w:rsid w:val="00EC4CBF"/>
    <w:rsid w:val="00EE2CA8"/>
    <w:rsid w:val="00EF17E8"/>
    <w:rsid w:val="00EF4C29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BC776"/>
  <w15:chartTrackingRefBased/>
  <w15:docId w15:val="{A700E0F3-B6A4-4B1E-BB09-789D74C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4F293DCA404E088AA16CB1D48AF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7F39-D992-49DA-AB81-AA12BD247379}"/>
      </w:docPartPr>
      <w:docPartBody>
        <w:p w:rsidR="0087035C" w:rsidRDefault="000C0DAF">
          <w:pPr>
            <w:pStyle w:val="BF4F293DCA404E088AA16CB1D48AF0CF"/>
          </w:pPr>
          <w:r w:rsidRPr="00CF1A49">
            <w:t>·</w:t>
          </w:r>
        </w:p>
      </w:docPartBody>
    </w:docPart>
    <w:docPart>
      <w:docPartPr>
        <w:name w:val="75CC9959F13949D7A937FAB44D72B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C616E-3227-4EB8-9F97-FA3FD55FEDD6}"/>
      </w:docPartPr>
      <w:docPartBody>
        <w:p w:rsidR="0087035C" w:rsidRDefault="000C0DAF">
          <w:pPr>
            <w:pStyle w:val="75CC9959F13949D7A937FAB44D72B6DC"/>
          </w:pPr>
          <w:r w:rsidRPr="00CF1A49">
            <w:t>·</w:t>
          </w:r>
        </w:p>
      </w:docPartBody>
    </w:docPart>
    <w:docPart>
      <w:docPartPr>
        <w:name w:val="C3E70772AFC84C86BACB89ACD263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80758-540D-468C-994D-2074343F8078}"/>
      </w:docPartPr>
      <w:docPartBody>
        <w:p w:rsidR="0087035C" w:rsidRDefault="000C0DAF">
          <w:pPr>
            <w:pStyle w:val="C3E70772AFC84C86BACB89ACD2637BA8"/>
          </w:pPr>
          <w:r w:rsidRPr="00CF1A49">
            <w:t>·</w:t>
          </w:r>
        </w:p>
      </w:docPartBody>
    </w:docPart>
    <w:docPart>
      <w:docPartPr>
        <w:name w:val="13C21479E2474C91B8435F0365BB2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1FE71-5658-44AF-8361-3A1EE1CB2C90}"/>
      </w:docPartPr>
      <w:docPartBody>
        <w:p w:rsidR="0087035C" w:rsidRDefault="000C0DAF">
          <w:pPr>
            <w:pStyle w:val="13C21479E2474C91B8435F0365BB2F69"/>
          </w:pPr>
          <w:r w:rsidRPr="00CF1A49">
            <w:t>Experience</w:t>
          </w:r>
        </w:p>
      </w:docPartBody>
    </w:docPart>
    <w:docPart>
      <w:docPartPr>
        <w:name w:val="951C92B698784D86AA3744A993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DC4D2-61D5-4027-B25E-BB315F6112FA}"/>
      </w:docPartPr>
      <w:docPartBody>
        <w:p w:rsidR="0087035C" w:rsidRDefault="000C0DAF">
          <w:pPr>
            <w:pStyle w:val="951C92B698784D86AA3744A993A20723"/>
          </w:pPr>
          <w:r w:rsidRPr="00CF1A49">
            <w:t>Education</w:t>
          </w:r>
        </w:p>
      </w:docPartBody>
    </w:docPart>
    <w:docPart>
      <w:docPartPr>
        <w:name w:val="D1332FC3607F4471915E6E94E6E23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FD036-C8F9-4CFB-8040-399BBD47C5A4}"/>
      </w:docPartPr>
      <w:docPartBody>
        <w:p w:rsidR="0087035C" w:rsidRDefault="000C0DAF">
          <w:pPr>
            <w:pStyle w:val="D1332FC3607F4471915E6E94E6E23C0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F"/>
    <w:rsid w:val="000C0DAF"/>
    <w:rsid w:val="000F52D5"/>
    <w:rsid w:val="001B0144"/>
    <w:rsid w:val="004064B1"/>
    <w:rsid w:val="006926C7"/>
    <w:rsid w:val="0087035C"/>
    <w:rsid w:val="00935BE3"/>
    <w:rsid w:val="009824E4"/>
    <w:rsid w:val="00E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72CBE3901446C19368F07A68AB2416">
    <w:name w:val="B272CBE3901446C19368F07A68AB241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3E4C6FA01274771B67E2EE6EB237E82">
    <w:name w:val="03E4C6FA01274771B67E2EE6EB237E82"/>
  </w:style>
  <w:style w:type="paragraph" w:customStyle="1" w:styleId="48586DECEFA54B6494252CD76BCCBB34">
    <w:name w:val="48586DECEFA54B6494252CD76BCCBB34"/>
  </w:style>
  <w:style w:type="paragraph" w:customStyle="1" w:styleId="BF4F293DCA404E088AA16CB1D48AF0CF">
    <w:name w:val="BF4F293DCA404E088AA16CB1D48AF0CF"/>
  </w:style>
  <w:style w:type="paragraph" w:customStyle="1" w:styleId="EDBF8664BB944862B234F72BE26D0A38">
    <w:name w:val="EDBF8664BB944862B234F72BE26D0A38"/>
  </w:style>
  <w:style w:type="paragraph" w:customStyle="1" w:styleId="84262027494647C784605146EB97B966">
    <w:name w:val="84262027494647C784605146EB97B966"/>
  </w:style>
  <w:style w:type="paragraph" w:customStyle="1" w:styleId="75CC9959F13949D7A937FAB44D72B6DC">
    <w:name w:val="75CC9959F13949D7A937FAB44D72B6DC"/>
  </w:style>
  <w:style w:type="paragraph" w:customStyle="1" w:styleId="18D48DFAA8D04A53BADC21493D6073F3">
    <w:name w:val="18D48DFAA8D04A53BADC21493D6073F3"/>
  </w:style>
  <w:style w:type="paragraph" w:customStyle="1" w:styleId="C3E70772AFC84C86BACB89ACD2637BA8">
    <w:name w:val="C3E70772AFC84C86BACB89ACD2637BA8"/>
  </w:style>
  <w:style w:type="paragraph" w:customStyle="1" w:styleId="4BC01AC15AE649CEBA4A7E8AA2829C32">
    <w:name w:val="4BC01AC15AE649CEBA4A7E8AA2829C32"/>
  </w:style>
  <w:style w:type="paragraph" w:customStyle="1" w:styleId="14961D5A993E4E418A4429ACC23C44B7">
    <w:name w:val="14961D5A993E4E418A4429ACC23C44B7"/>
  </w:style>
  <w:style w:type="paragraph" w:customStyle="1" w:styleId="13C21479E2474C91B8435F0365BB2F69">
    <w:name w:val="13C21479E2474C91B8435F0365BB2F69"/>
  </w:style>
  <w:style w:type="paragraph" w:customStyle="1" w:styleId="07131B9E563D4D07BA7D7DDF1207B9A5">
    <w:name w:val="07131B9E563D4D07BA7D7DDF1207B9A5"/>
  </w:style>
  <w:style w:type="paragraph" w:customStyle="1" w:styleId="A95CFD5167D0404689096AA12E8ABE30">
    <w:name w:val="A95CFD5167D0404689096AA12E8ABE30"/>
  </w:style>
  <w:style w:type="paragraph" w:customStyle="1" w:styleId="F6A30E110CC849E08DADD5CBA441AF4C">
    <w:name w:val="F6A30E110CC849E08DADD5CBA441AF4C"/>
  </w:style>
  <w:style w:type="character" w:styleId="SubtleReference">
    <w:name w:val="Subtle Reference"/>
    <w:basedOn w:val="DefaultParagraphFont"/>
    <w:uiPriority w:val="10"/>
    <w:qFormat/>
    <w:rsid w:val="000C0DAF"/>
    <w:rPr>
      <w:b/>
      <w:caps w:val="0"/>
      <w:smallCaps/>
      <w:color w:val="595959" w:themeColor="text1" w:themeTint="A6"/>
    </w:rPr>
  </w:style>
  <w:style w:type="paragraph" w:customStyle="1" w:styleId="37794260CE6D46DC852AA89B8E179332">
    <w:name w:val="37794260CE6D46DC852AA89B8E179332"/>
  </w:style>
  <w:style w:type="paragraph" w:customStyle="1" w:styleId="3731164E8E1A491C8166C7F9A35F6222">
    <w:name w:val="3731164E8E1A491C8166C7F9A35F6222"/>
  </w:style>
  <w:style w:type="paragraph" w:customStyle="1" w:styleId="5520653142264FF48717EE3DC75D894B">
    <w:name w:val="5520653142264FF48717EE3DC75D894B"/>
  </w:style>
  <w:style w:type="paragraph" w:customStyle="1" w:styleId="8DAC3EF7C764416185C123DC003A5150">
    <w:name w:val="8DAC3EF7C764416185C123DC003A5150"/>
  </w:style>
  <w:style w:type="paragraph" w:customStyle="1" w:styleId="05A4FCCAFBA4438A94E79A7BB70191D9">
    <w:name w:val="05A4FCCAFBA4438A94E79A7BB70191D9"/>
  </w:style>
  <w:style w:type="paragraph" w:customStyle="1" w:styleId="13DF8F8E4B2A478AA4BE66159B426F16">
    <w:name w:val="13DF8F8E4B2A478AA4BE66159B426F16"/>
  </w:style>
  <w:style w:type="paragraph" w:customStyle="1" w:styleId="5282D28E9AB349BCA4AD62ACDF45555E">
    <w:name w:val="5282D28E9AB349BCA4AD62ACDF45555E"/>
  </w:style>
  <w:style w:type="paragraph" w:customStyle="1" w:styleId="951C92B698784D86AA3744A993A20723">
    <w:name w:val="951C92B698784D86AA3744A993A20723"/>
  </w:style>
  <w:style w:type="paragraph" w:customStyle="1" w:styleId="2BDA5E044DAB41CE8AF9C84682E7D1E1">
    <w:name w:val="2BDA5E044DAB41CE8AF9C84682E7D1E1"/>
  </w:style>
  <w:style w:type="paragraph" w:customStyle="1" w:styleId="5C96384A46DF4738B02F1C7E41C7D12C">
    <w:name w:val="5C96384A46DF4738B02F1C7E41C7D12C"/>
  </w:style>
  <w:style w:type="paragraph" w:customStyle="1" w:styleId="89A70BC3480E47D48D28875C2D3EBAA9">
    <w:name w:val="89A70BC3480E47D48D28875C2D3EBAA9"/>
  </w:style>
  <w:style w:type="paragraph" w:customStyle="1" w:styleId="1BCB1B54836848D3AC51810770C15FFF">
    <w:name w:val="1BCB1B54836848D3AC51810770C15FFF"/>
  </w:style>
  <w:style w:type="paragraph" w:customStyle="1" w:styleId="86A7C49BD03C42F280B430BE0A223A15">
    <w:name w:val="86A7C49BD03C42F280B430BE0A223A15"/>
  </w:style>
  <w:style w:type="paragraph" w:customStyle="1" w:styleId="7927FA84EE5E4A56ABA4D98EE6B87A4F">
    <w:name w:val="7927FA84EE5E4A56ABA4D98EE6B87A4F"/>
  </w:style>
  <w:style w:type="paragraph" w:customStyle="1" w:styleId="AC3D48884F4D43D4AEE6F434ED1DD95F">
    <w:name w:val="AC3D48884F4D43D4AEE6F434ED1DD95F"/>
  </w:style>
  <w:style w:type="paragraph" w:customStyle="1" w:styleId="E691BB5F534F4B9A92101D4E0519E11A">
    <w:name w:val="E691BB5F534F4B9A92101D4E0519E11A"/>
  </w:style>
  <w:style w:type="paragraph" w:customStyle="1" w:styleId="6B3810DF4CD5421490B135DA2A36ADA8">
    <w:name w:val="6B3810DF4CD5421490B135DA2A36ADA8"/>
  </w:style>
  <w:style w:type="paragraph" w:customStyle="1" w:styleId="0A52EDDD36A04707BA95644E60BFE25E">
    <w:name w:val="0A52EDDD36A04707BA95644E60BFE25E"/>
  </w:style>
  <w:style w:type="paragraph" w:customStyle="1" w:styleId="D1332FC3607F4471915E6E94E6E23C0A">
    <w:name w:val="D1332FC3607F4471915E6E94E6E23C0A"/>
  </w:style>
  <w:style w:type="paragraph" w:customStyle="1" w:styleId="5CD4900ADA5241908F0564E31C84D81C">
    <w:name w:val="5CD4900ADA5241908F0564E31C84D81C"/>
  </w:style>
  <w:style w:type="paragraph" w:customStyle="1" w:styleId="460F34F6A9DD4833855056B79024B179">
    <w:name w:val="460F34F6A9DD4833855056B79024B179"/>
  </w:style>
  <w:style w:type="paragraph" w:customStyle="1" w:styleId="98B2E3FF38A24AB9B8FC5D6DC3DB009B">
    <w:name w:val="98B2E3FF38A24AB9B8FC5D6DC3DB009B"/>
  </w:style>
  <w:style w:type="paragraph" w:customStyle="1" w:styleId="1740F1897CA045CB962B17B4F7E341B8">
    <w:name w:val="1740F1897CA045CB962B17B4F7E341B8"/>
  </w:style>
  <w:style w:type="paragraph" w:customStyle="1" w:styleId="C17179603BEB45DCB62F7CB9B496F5BB">
    <w:name w:val="C17179603BEB45DCB62F7CB9B496F5BB"/>
  </w:style>
  <w:style w:type="paragraph" w:customStyle="1" w:styleId="C7813B3ECBFA495FA12275EDDC6FA70B">
    <w:name w:val="C7813B3ECBFA495FA12275EDDC6FA70B"/>
  </w:style>
  <w:style w:type="paragraph" w:customStyle="1" w:styleId="71766EBC7CF547F4B2D2144F1359A57A">
    <w:name w:val="71766EBC7CF547F4B2D2144F1359A57A"/>
  </w:style>
  <w:style w:type="paragraph" w:customStyle="1" w:styleId="B08774DD193C49718F2F7AAEA06C7EFD">
    <w:name w:val="B08774DD193C49718F2F7AAEA06C7EFD"/>
    <w:rsid w:val="000C0DAF"/>
  </w:style>
  <w:style w:type="paragraph" w:customStyle="1" w:styleId="5F4458DDDE864D8481C8EFCBB726A133">
    <w:name w:val="5F4458DDDE864D8481C8EFCBB726A133"/>
    <w:rsid w:val="000C0DAF"/>
  </w:style>
  <w:style w:type="paragraph" w:customStyle="1" w:styleId="C2D73063C1F64BCF99A9117B07A14FFC">
    <w:name w:val="C2D73063C1F64BCF99A9117B07A14FFC"/>
    <w:rsid w:val="000C0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Hval</dc:creator>
  <cp:keywords/>
  <dc:description/>
  <cp:lastModifiedBy>Alex Hval</cp:lastModifiedBy>
  <cp:revision>9</cp:revision>
  <dcterms:created xsi:type="dcterms:W3CDTF">2019-05-21T23:33:00Z</dcterms:created>
  <dcterms:modified xsi:type="dcterms:W3CDTF">2019-07-09T22:32:00Z</dcterms:modified>
  <cp:category/>
</cp:coreProperties>
</file>